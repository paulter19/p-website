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152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895"/>
        <w:gridCol w:w="6937"/>
      </w:tblGrid>
      <w:tr w:rsidR="002C2CDD" w:rsidRPr="00333CD3" w14:paraId="711A4555" w14:textId="77777777" w:rsidTr="00D71856">
        <w:trPr>
          <w:trHeight w:val="11582"/>
        </w:trPr>
        <w:tc>
          <w:tcPr>
            <w:tcW w:w="3895" w:type="dxa"/>
            <w:tcMar>
              <w:top w:w="504" w:type="dxa"/>
              <w:right w:w="720" w:type="dxa"/>
            </w:tcMar>
          </w:tcPr>
          <w:p w14:paraId="44189438" w14:textId="77777777" w:rsidR="00523479" w:rsidRDefault="00E02DCD" w:rsidP="00523479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71879EB4" wp14:editId="7AE04EE1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7860660B" id="Group 1" o:spid="_x0000_s1026" alt="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&#13;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&#13;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&#13;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&#13;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F3E2F7D045DD504489F8C93F6A342C66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881CB5">
                  <w:t>PT</w:t>
                </w:r>
              </w:sdtContent>
            </w:sdt>
          </w:p>
          <w:p w14:paraId="7DFB0759" w14:textId="77777777" w:rsidR="00A50939" w:rsidRPr="00333CD3" w:rsidRDefault="002D684B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7669EB891D55AC4292F80C3D7F348814"/>
                </w:placeholder>
                <w:temporary/>
                <w:showingPlcHdr/>
                <w15:appearance w15:val="hidden"/>
              </w:sdtPr>
              <w:sdtEndPr/>
              <w:sdtContent>
                <w:r w:rsidR="00E12C60">
                  <w:t>Objective</w:t>
                </w:r>
              </w:sdtContent>
            </w:sdt>
          </w:p>
          <w:p w14:paraId="2255EDD3" w14:textId="4E41ED72" w:rsidR="002C2CDD" w:rsidRPr="00333CD3" w:rsidRDefault="00881CB5" w:rsidP="007569C1">
            <w:r>
              <w:t xml:space="preserve">My objective is to find </w:t>
            </w:r>
            <w:r w:rsidR="00071FA0">
              <w:t>an internship or an entry level software development job.</w:t>
            </w:r>
          </w:p>
          <w:p w14:paraId="5591814E" w14:textId="77777777" w:rsidR="002C2CDD" w:rsidRPr="00333CD3" w:rsidRDefault="002D684B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7ACE67A24DA03C4D900695A63951EA6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Skills</w:t>
                </w:r>
              </w:sdtContent>
            </w:sdt>
          </w:p>
          <w:p w14:paraId="4A1A7C61" w14:textId="2DC0BC28" w:rsidR="00741125" w:rsidRPr="000B3F4D" w:rsidRDefault="00071FA0" w:rsidP="00741125">
            <w:pPr>
              <w:rPr>
                <w:b/>
              </w:rPr>
            </w:pPr>
            <w:r w:rsidRPr="000B3F4D">
              <w:rPr>
                <w:b/>
              </w:rPr>
              <w:t>Languages</w:t>
            </w:r>
          </w:p>
          <w:p w14:paraId="646E3558" w14:textId="0DF74BB2" w:rsidR="00071FA0" w:rsidRDefault="00071FA0" w:rsidP="000B3F4D">
            <w:pPr>
              <w:pStyle w:val="ListParagraph"/>
              <w:numPr>
                <w:ilvl w:val="0"/>
                <w:numId w:val="2"/>
              </w:numPr>
            </w:pPr>
            <w:r>
              <w:t>Java, Swift,</w:t>
            </w:r>
            <w:r w:rsidR="000B3F4D">
              <w:t xml:space="preserve"> </w:t>
            </w:r>
            <w:r>
              <w:t>Html,</w:t>
            </w:r>
            <w:r w:rsidR="000B3F4D">
              <w:t xml:space="preserve"> </w:t>
            </w:r>
            <w:r w:rsidR="007D4251">
              <w:t>CSS</w:t>
            </w:r>
            <w:r>
              <w:t>,</w:t>
            </w:r>
            <w:r w:rsidR="000B3F4D">
              <w:t xml:space="preserve"> </w:t>
            </w:r>
            <w:r>
              <w:t>Sql</w:t>
            </w:r>
            <w:r w:rsidR="007D4251">
              <w:t>, JavaScript</w:t>
            </w:r>
            <w:r w:rsidR="00A843F0">
              <w:t>, Bootstrap</w:t>
            </w:r>
          </w:p>
          <w:p w14:paraId="64700A19" w14:textId="39403B26" w:rsidR="00071FA0" w:rsidRDefault="00071FA0" w:rsidP="00741125"/>
          <w:p w14:paraId="7029E104" w14:textId="0192DD8A" w:rsidR="00071FA0" w:rsidRPr="000B3F4D" w:rsidRDefault="00071FA0" w:rsidP="00741125">
            <w:pPr>
              <w:rPr>
                <w:b/>
              </w:rPr>
            </w:pPr>
            <w:r w:rsidRPr="000B3F4D">
              <w:rPr>
                <w:b/>
              </w:rPr>
              <w:t>Tools</w:t>
            </w:r>
          </w:p>
          <w:p w14:paraId="14D8A52C" w14:textId="298624C4" w:rsidR="00071FA0" w:rsidRDefault="00071FA0" w:rsidP="000B3F4D">
            <w:pPr>
              <w:pStyle w:val="ListParagraph"/>
              <w:numPr>
                <w:ilvl w:val="0"/>
                <w:numId w:val="2"/>
              </w:numPr>
            </w:pPr>
            <w:r>
              <w:t xml:space="preserve">Eclipse, MySQL Workbench, XCode, </w:t>
            </w:r>
            <w:r w:rsidR="009E11E2">
              <w:t xml:space="preserve">Google </w:t>
            </w:r>
            <w:r>
              <w:t>Firebase</w:t>
            </w:r>
            <w:r w:rsidR="00B3549D">
              <w:t>, JSP Servlets</w:t>
            </w:r>
            <w:r w:rsidR="004A21B9">
              <w:t>, Hibernate</w:t>
            </w:r>
          </w:p>
          <w:p w14:paraId="7522766B" w14:textId="77777777" w:rsidR="006C14BA" w:rsidRPr="006C14BA" w:rsidRDefault="006C14BA" w:rsidP="006C14BA">
            <w:pPr>
              <w:pStyle w:val="Heading3"/>
              <w:rPr>
                <w:sz w:val="28"/>
              </w:rPr>
            </w:pPr>
            <w:r w:rsidRPr="006C14BA">
              <w:rPr>
                <w:sz w:val="28"/>
              </w:rPr>
              <w:t>Relevant Coursework</w:t>
            </w:r>
          </w:p>
          <w:p w14:paraId="34C010DD" w14:textId="77777777" w:rsidR="006C14BA" w:rsidRDefault="006C14BA" w:rsidP="00741125">
            <w:r>
              <w:t>Intro to Programming Java</w:t>
            </w:r>
          </w:p>
          <w:p w14:paraId="4753BADD" w14:textId="77777777" w:rsidR="006C14BA" w:rsidRDefault="006C14BA" w:rsidP="00741125">
            <w:r>
              <w:t>Mobile App Development</w:t>
            </w:r>
          </w:p>
          <w:p w14:paraId="72347C2F" w14:textId="77777777" w:rsidR="006C14BA" w:rsidRDefault="006C14BA" w:rsidP="006C14BA">
            <w:r>
              <w:t>Software Engineering</w:t>
            </w:r>
          </w:p>
          <w:p w14:paraId="628D175A" w14:textId="77777777" w:rsidR="006C14BA" w:rsidRDefault="006C14BA" w:rsidP="006C14BA">
            <w:r>
              <w:t>Object Oriented Programming</w:t>
            </w:r>
          </w:p>
          <w:p w14:paraId="100AA884" w14:textId="77777777" w:rsidR="006C14BA" w:rsidRDefault="006C14BA" w:rsidP="006C14BA">
            <w:r>
              <w:t>Database System Design</w:t>
            </w:r>
          </w:p>
          <w:p w14:paraId="03EF7832" w14:textId="77777777" w:rsidR="006C14BA" w:rsidRDefault="006C14BA" w:rsidP="006C14BA">
            <w:r>
              <w:t>Intro to Web Programming</w:t>
            </w:r>
          </w:p>
          <w:p w14:paraId="14E2B809" w14:textId="77777777" w:rsidR="006C14BA" w:rsidRDefault="006C14BA" w:rsidP="006C14BA"/>
          <w:p w14:paraId="58BAE8A4" w14:textId="77777777" w:rsidR="006C14BA" w:rsidRPr="00333CD3" w:rsidRDefault="006C14BA" w:rsidP="006C14BA"/>
        </w:tc>
        <w:tc>
          <w:tcPr>
            <w:tcW w:w="6937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6937" w:type="dxa"/>
              <w:tblInd w:w="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937"/>
            </w:tblGrid>
            <w:tr w:rsidR="00C612DA" w:rsidRPr="00333CD3" w14:paraId="3D7635E0" w14:textId="77777777" w:rsidTr="00D71856">
              <w:trPr>
                <w:trHeight w:hRule="exact" w:val="1099"/>
              </w:trPr>
              <w:tc>
                <w:tcPr>
                  <w:tcW w:w="6937" w:type="dxa"/>
                  <w:vAlign w:val="center"/>
                </w:tcPr>
                <w:p w14:paraId="157BBE56" w14:textId="0F8EFBF9" w:rsidR="00C612DA" w:rsidRPr="00333CD3" w:rsidRDefault="002D684B" w:rsidP="00C612DA">
                  <w:pPr>
                    <w:pStyle w:val="Heading1"/>
                    <w:outlineLvl w:val="0"/>
                  </w:pPr>
                  <w:sdt>
                    <w:sdtPr>
                      <w:rPr>
                        <w:sz w:val="32"/>
                      </w:rPr>
                      <w:alias w:val="Your Name:"/>
                      <w:tag w:val="Your Name:"/>
                      <w:id w:val="1982421306"/>
                      <w:placeholder>
                        <w:docPart w:val="A7BBA99FA826F148872737F0911498F5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B3549D">
                        <w:rPr>
                          <w:sz w:val="32"/>
                        </w:rPr>
                        <w:t>Paul Ter</w:t>
                      </w:r>
                      <w:r w:rsidR="00B3549D">
                        <w:rPr>
                          <w:sz w:val="32"/>
                        </w:rPr>
                        <w:br/>
                        <w:t>pter15@winona.edu</w:t>
                      </w:r>
                      <w:r w:rsidR="00B3549D">
                        <w:rPr>
                          <w:sz w:val="32"/>
                        </w:rPr>
                        <w:br/>
                        <w:t>507-369-3608</w:t>
                      </w:r>
                    </w:sdtContent>
                  </w:sdt>
                </w:p>
                <w:p w14:paraId="4741AC27" w14:textId="77777777" w:rsidR="00C612DA" w:rsidRPr="00333CD3" w:rsidRDefault="00C612DA" w:rsidP="00E02DCD">
                  <w:pPr>
                    <w:pStyle w:val="Heading2"/>
                    <w:outlineLvl w:val="1"/>
                  </w:pPr>
                </w:p>
              </w:tc>
            </w:tr>
          </w:tbl>
          <w:p w14:paraId="7AFDA6D1" w14:textId="77777777" w:rsidR="002C2CDD" w:rsidRPr="00333CD3" w:rsidRDefault="002D684B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7963D646EC122846908FC3C0A53389F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Experience</w:t>
                </w:r>
              </w:sdtContent>
            </w:sdt>
          </w:p>
          <w:p w14:paraId="6FF594F6" w14:textId="50C15C11" w:rsidR="002C2CDD" w:rsidRPr="00333CD3" w:rsidRDefault="00881CB5" w:rsidP="007569C1">
            <w:pPr>
              <w:pStyle w:val="Heading4"/>
            </w:pPr>
            <w:r>
              <w:t>Zumbro River Brand</w:t>
            </w:r>
            <w:r w:rsidR="002C2CDD" w:rsidRPr="00333CD3">
              <w:t xml:space="preserve"> • </w:t>
            </w:r>
            <w:r>
              <w:t>May 2015 – Aug 2015</w:t>
            </w:r>
          </w:p>
          <w:p w14:paraId="3B609715" w14:textId="77777777" w:rsidR="002C2CDD" w:rsidRPr="00333CD3" w:rsidRDefault="00881CB5" w:rsidP="00881CB5">
            <w:pPr>
              <w:pStyle w:val="ListParagraph"/>
              <w:numPr>
                <w:ilvl w:val="0"/>
                <w:numId w:val="1"/>
              </w:numPr>
            </w:pPr>
            <w:r>
              <w:t>I was responsible for taking apart machines, cleaning them, and putting them back together.</w:t>
            </w:r>
          </w:p>
          <w:p w14:paraId="0390C1E5" w14:textId="24F5C5BB" w:rsidR="002C2CDD" w:rsidRPr="00333CD3" w:rsidRDefault="00881CB5" w:rsidP="007569C1">
            <w:pPr>
              <w:pStyle w:val="Heading4"/>
            </w:pPr>
            <w:r>
              <w:t>Ventura Foods</w:t>
            </w:r>
            <w:r w:rsidR="002C2CDD" w:rsidRPr="00333CD3">
              <w:t xml:space="preserve"> • </w:t>
            </w:r>
            <w:r>
              <w:t>Jun 2014 – Aug 2014</w:t>
            </w:r>
          </w:p>
          <w:p w14:paraId="636B29AF" w14:textId="77777777" w:rsidR="002C2CDD" w:rsidRPr="00333CD3" w:rsidRDefault="006C14BA" w:rsidP="006C14BA">
            <w:pPr>
              <w:pStyle w:val="ListParagraph"/>
              <w:numPr>
                <w:ilvl w:val="0"/>
                <w:numId w:val="1"/>
              </w:numPr>
            </w:pPr>
            <w:r>
              <w:t>I was responsible for taking boxes off of an assembly line and stacking them in the designated pattern for that station</w:t>
            </w:r>
          </w:p>
          <w:p w14:paraId="212B00F5" w14:textId="77777777" w:rsidR="002C2CDD" w:rsidRPr="00333CD3" w:rsidRDefault="002D684B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681E48C3F3D61542862BB8B81B56E84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Education</w:t>
                </w:r>
              </w:sdtContent>
            </w:sdt>
          </w:p>
          <w:p w14:paraId="09D07D71" w14:textId="77777777" w:rsidR="002C2CDD" w:rsidRDefault="00881CB5" w:rsidP="00881CB5">
            <w:pPr>
              <w:pStyle w:val="Heading4"/>
            </w:pPr>
            <w:r>
              <w:t>Bachelor of Science – Computer Science</w:t>
            </w:r>
            <w:r w:rsidR="002C2CDD" w:rsidRPr="00333CD3">
              <w:t xml:space="preserve"> • </w:t>
            </w:r>
            <w:r>
              <w:t>2019</w:t>
            </w:r>
            <w:r w:rsidR="002C2CDD" w:rsidRPr="00333CD3">
              <w:t xml:space="preserve"> • </w:t>
            </w:r>
            <w:r>
              <w:t>Winona State university</w:t>
            </w:r>
          </w:p>
          <w:p w14:paraId="20279279" w14:textId="67597EED" w:rsidR="002C2CDD" w:rsidRPr="00333CD3" w:rsidRDefault="00357F55" w:rsidP="007569C1">
            <w:pPr>
              <w:pStyle w:val="Heading3"/>
            </w:pPr>
            <w:bookmarkStart w:id="0" w:name="OLE_LINK1"/>
            <w:bookmarkStart w:id="1" w:name="OLE_LINK2"/>
            <w:bookmarkStart w:id="2" w:name="_GoBack"/>
            <w:r>
              <w:t>Projects</w:t>
            </w:r>
          </w:p>
          <w:p w14:paraId="7A79AD1F" w14:textId="20FF4000" w:rsidR="00741125" w:rsidRDefault="00357F55" w:rsidP="00BD3E57">
            <w:pPr>
              <w:pStyle w:val="Heading4"/>
            </w:pPr>
            <w:r>
              <w:t>ViewPoints App – Personal Project</w:t>
            </w:r>
          </w:p>
          <w:p w14:paraId="580CE08F" w14:textId="50EC5EB1" w:rsidR="000B3F4D" w:rsidRDefault="00357F55" w:rsidP="00357F55">
            <w:pPr>
              <w:pStyle w:val="ListParagraph"/>
              <w:numPr>
                <w:ilvl w:val="0"/>
                <w:numId w:val="1"/>
              </w:numPr>
            </w:pPr>
            <w:r>
              <w:t xml:space="preserve">ViewPoints is a mobile app on the app store that I </w:t>
            </w:r>
            <w:r w:rsidR="00A843F0">
              <w:t xml:space="preserve">developed using Swift and </w:t>
            </w:r>
            <w:proofErr w:type="spellStart"/>
            <w:proofErr w:type="gramStart"/>
            <w:r w:rsidR="00A843F0">
              <w:t>Xcode</w:t>
            </w:r>
            <w:proofErr w:type="spellEnd"/>
            <w:r w:rsidR="00A843F0">
              <w:t xml:space="preserve"> </w:t>
            </w:r>
            <w:r>
              <w:t>.</w:t>
            </w:r>
            <w:proofErr w:type="gramEnd"/>
            <w:r>
              <w:t xml:space="preserve"> It is a social app that keeps track of how many people are at a location at any given time</w:t>
            </w:r>
            <w:r w:rsidR="00A843F0">
              <w:t xml:space="preserve"> and provides user generated images of that place</w:t>
            </w:r>
            <w:r>
              <w:t xml:space="preserve">. </w:t>
            </w:r>
          </w:p>
          <w:p w14:paraId="362F30CA" w14:textId="0946842D" w:rsidR="00357F55" w:rsidRDefault="00357F55" w:rsidP="00357F55">
            <w:pPr>
              <w:pStyle w:val="Heading4"/>
            </w:pPr>
            <w:r>
              <w:t xml:space="preserve">Winona State </w:t>
            </w:r>
            <w:r w:rsidR="00D562C7">
              <w:t xml:space="preserve">University </w:t>
            </w:r>
            <w:r>
              <w:t>Course</w:t>
            </w:r>
            <w:r w:rsidR="00D562C7">
              <w:t>s</w:t>
            </w:r>
          </w:p>
          <w:p w14:paraId="71F3D2BB" w14:textId="77777777" w:rsidR="00357F55" w:rsidRDefault="00357F55" w:rsidP="00357F55">
            <w:pPr>
              <w:pStyle w:val="ListParagraph"/>
              <w:numPr>
                <w:ilvl w:val="0"/>
                <w:numId w:val="1"/>
              </w:numPr>
            </w:pPr>
            <w:r>
              <w:t>Lead developer for our group in creating a Card game using Java. I was responsible for creating most of the functionality</w:t>
            </w:r>
          </w:p>
          <w:p w14:paraId="44E4F5A4" w14:textId="77777777" w:rsidR="00357F55" w:rsidRDefault="00357F55" w:rsidP="00357F55">
            <w:pPr>
              <w:pStyle w:val="ListParagraph"/>
              <w:numPr>
                <w:ilvl w:val="0"/>
                <w:numId w:val="1"/>
              </w:numPr>
            </w:pPr>
            <w:r>
              <w:t>Our group implemented Car Wash Software that included accounting information and a simulator.</w:t>
            </w:r>
          </w:p>
          <w:p w14:paraId="1E212775" w14:textId="3431376A" w:rsidR="00D562C7" w:rsidRDefault="00D562C7" w:rsidP="00E36E78">
            <w:pPr>
              <w:pStyle w:val="ListParagraph"/>
              <w:numPr>
                <w:ilvl w:val="0"/>
                <w:numId w:val="1"/>
              </w:numPr>
            </w:pPr>
            <w:r>
              <w:t>Created a project to display graphs for homeless rates in each state using jsp, servlets, tomcat, and hibernat</w:t>
            </w:r>
            <w:r w:rsidR="00E36E78">
              <w:t>e</w:t>
            </w:r>
          </w:p>
          <w:bookmarkEnd w:id="0"/>
          <w:bookmarkEnd w:id="1"/>
          <w:bookmarkEnd w:id="2"/>
          <w:p w14:paraId="5F27B3C0" w14:textId="1127A937" w:rsidR="00A779E3" w:rsidRPr="00A779E3" w:rsidRDefault="00A779E3" w:rsidP="00A779E3"/>
          <w:p w14:paraId="39935C00" w14:textId="653D4E9B" w:rsidR="00A779E3" w:rsidRPr="00A779E3" w:rsidRDefault="00A779E3" w:rsidP="00A779E3"/>
          <w:p w14:paraId="7BFD6BA5" w14:textId="77777777" w:rsidR="00A779E3" w:rsidRPr="00A779E3" w:rsidRDefault="00A779E3" w:rsidP="00A779E3"/>
          <w:p w14:paraId="1FE97FAD" w14:textId="5BD3D1EF" w:rsidR="00A779E3" w:rsidRPr="00A779E3" w:rsidRDefault="00A779E3" w:rsidP="00A779E3"/>
          <w:p w14:paraId="68299F9A" w14:textId="1FDCD8B9" w:rsidR="00A779E3" w:rsidRPr="00A779E3" w:rsidRDefault="00A779E3" w:rsidP="00A779E3"/>
          <w:p w14:paraId="7672FBC2" w14:textId="77777777" w:rsidR="00A779E3" w:rsidRPr="00A779E3" w:rsidRDefault="00A779E3" w:rsidP="00A779E3"/>
          <w:p w14:paraId="1D8BF947" w14:textId="1DE6CFA5" w:rsidR="00A779E3" w:rsidRPr="00A779E3" w:rsidRDefault="00A779E3" w:rsidP="00A779E3"/>
          <w:p w14:paraId="3AB89EEB" w14:textId="57B57D21" w:rsidR="00A779E3" w:rsidRPr="00A779E3" w:rsidRDefault="00A779E3" w:rsidP="00A779E3"/>
          <w:p w14:paraId="688E3A12" w14:textId="77777777" w:rsidR="00A779E3" w:rsidRPr="00A779E3" w:rsidRDefault="00A779E3" w:rsidP="00A779E3"/>
          <w:p w14:paraId="3AC735E0" w14:textId="076AAF24" w:rsidR="00A779E3" w:rsidRPr="00A779E3" w:rsidRDefault="00A779E3" w:rsidP="00A779E3"/>
          <w:p w14:paraId="22CDA69C" w14:textId="467D80CB" w:rsidR="00A779E3" w:rsidRPr="00A779E3" w:rsidRDefault="00A779E3" w:rsidP="00A779E3"/>
          <w:p w14:paraId="57C2C895" w14:textId="77777777" w:rsidR="00A779E3" w:rsidRPr="00A779E3" w:rsidRDefault="00A779E3" w:rsidP="00A779E3"/>
          <w:p w14:paraId="1C67CA66" w14:textId="54CC6439" w:rsidR="00A779E3" w:rsidRPr="00A779E3" w:rsidRDefault="00A779E3" w:rsidP="00A779E3"/>
          <w:p w14:paraId="402DCF40" w14:textId="38749D59" w:rsidR="00A779E3" w:rsidRPr="00A779E3" w:rsidRDefault="00A779E3" w:rsidP="00A779E3"/>
          <w:p w14:paraId="6CC523AA" w14:textId="77777777" w:rsidR="00A779E3" w:rsidRPr="00A779E3" w:rsidRDefault="00A779E3" w:rsidP="00A779E3"/>
          <w:p w14:paraId="1F7B3E54" w14:textId="5612E56B" w:rsidR="00A779E3" w:rsidRPr="00A779E3" w:rsidRDefault="00A779E3" w:rsidP="00A779E3"/>
          <w:p w14:paraId="2DF82FF6" w14:textId="2554AE09" w:rsidR="00A779E3" w:rsidRPr="00A779E3" w:rsidRDefault="00A779E3" w:rsidP="00A779E3"/>
          <w:p w14:paraId="3CA5558E" w14:textId="77777777" w:rsidR="00A779E3" w:rsidRPr="00A779E3" w:rsidRDefault="00A779E3" w:rsidP="00A779E3"/>
          <w:p w14:paraId="3996319D" w14:textId="51FA34EB" w:rsidR="00A779E3" w:rsidRPr="00A779E3" w:rsidRDefault="00A779E3" w:rsidP="00A779E3"/>
          <w:p w14:paraId="06CCEFE5" w14:textId="7F1BD378" w:rsidR="00A779E3" w:rsidRPr="00A779E3" w:rsidRDefault="00A779E3" w:rsidP="00A779E3"/>
          <w:p w14:paraId="698C9408" w14:textId="77777777" w:rsidR="00A779E3" w:rsidRPr="00A779E3" w:rsidRDefault="00A779E3" w:rsidP="00A779E3"/>
          <w:p w14:paraId="3015EBE8" w14:textId="5407F5C7" w:rsidR="00A779E3" w:rsidRPr="00A779E3" w:rsidRDefault="00A779E3" w:rsidP="00A779E3"/>
          <w:p w14:paraId="506CAC9B" w14:textId="7426A3ED" w:rsidR="00A779E3" w:rsidRPr="00A779E3" w:rsidRDefault="00A779E3" w:rsidP="00A779E3"/>
          <w:p w14:paraId="096BB157" w14:textId="77777777" w:rsidR="00A779E3" w:rsidRPr="00A779E3" w:rsidRDefault="00A779E3" w:rsidP="00A779E3"/>
          <w:p w14:paraId="03F314AE" w14:textId="1F6CFC4E" w:rsidR="00A779E3" w:rsidRPr="00A779E3" w:rsidRDefault="00A779E3" w:rsidP="00A779E3"/>
          <w:p w14:paraId="3317EC71" w14:textId="37D6760E" w:rsidR="00A779E3" w:rsidRPr="00A779E3" w:rsidRDefault="00A779E3" w:rsidP="00A779E3"/>
          <w:p w14:paraId="397BCA1B" w14:textId="77777777" w:rsidR="00A779E3" w:rsidRPr="00A779E3" w:rsidRDefault="00A779E3" w:rsidP="00A779E3"/>
          <w:p w14:paraId="3E375508" w14:textId="6BC5E86C" w:rsidR="00A779E3" w:rsidRPr="00A779E3" w:rsidRDefault="00A779E3" w:rsidP="00A779E3"/>
          <w:p w14:paraId="2272733E" w14:textId="1BBBDCAE" w:rsidR="00A779E3" w:rsidRPr="00A779E3" w:rsidRDefault="00A779E3" w:rsidP="00A779E3"/>
          <w:p w14:paraId="110DB9CF" w14:textId="77777777" w:rsidR="00A779E3" w:rsidRPr="00A779E3" w:rsidRDefault="00A779E3" w:rsidP="00A779E3"/>
          <w:p w14:paraId="5D00C8AF" w14:textId="021FDCAF" w:rsidR="00A779E3" w:rsidRPr="00A779E3" w:rsidRDefault="00A779E3" w:rsidP="00A779E3"/>
          <w:p w14:paraId="1B61E9C3" w14:textId="16519C8F" w:rsidR="00A779E3" w:rsidRPr="00A779E3" w:rsidRDefault="00A779E3" w:rsidP="00A779E3"/>
          <w:p w14:paraId="53EFE5B3" w14:textId="77777777" w:rsidR="00A779E3" w:rsidRPr="00A779E3" w:rsidRDefault="00A779E3" w:rsidP="00A779E3"/>
          <w:p w14:paraId="314EA87B" w14:textId="77777777" w:rsidR="00A779E3" w:rsidRPr="00A779E3" w:rsidRDefault="00A779E3" w:rsidP="00A779E3"/>
          <w:p w14:paraId="3801187F" w14:textId="77777777" w:rsidR="00A779E3" w:rsidRPr="00A779E3" w:rsidRDefault="00A779E3" w:rsidP="00A779E3"/>
          <w:p w14:paraId="292AFC35" w14:textId="31A23CBE" w:rsidR="00A779E3" w:rsidRPr="00A779E3" w:rsidRDefault="00A779E3" w:rsidP="00A779E3"/>
        </w:tc>
      </w:tr>
    </w:tbl>
    <w:p w14:paraId="779080D2" w14:textId="77777777" w:rsidR="000B3F4D" w:rsidRPr="000B3F4D" w:rsidRDefault="000B3F4D" w:rsidP="00323030"/>
    <w:sectPr w:rsidR="000B3F4D" w:rsidRPr="000B3F4D" w:rsidSect="00EF7CC9">
      <w:headerReference w:type="default" r:id="rId8"/>
      <w:footerReference w:type="default" r:id="rId9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2CF9FB" w14:textId="77777777" w:rsidR="002D684B" w:rsidRDefault="002D684B" w:rsidP="00713050">
      <w:pPr>
        <w:spacing w:line="240" w:lineRule="auto"/>
      </w:pPr>
      <w:r>
        <w:separator/>
      </w:r>
    </w:p>
  </w:endnote>
  <w:endnote w:type="continuationSeparator" w:id="0">
    <w:p w14:paraId="446CF7A9" w14:textId="77777777" w:rsidR="002D684B" w:rsidRDefault="002D684B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3249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193"/>
      <w:gridCol w:w="2194"/>
      <w:gridCol w:w="2194"/>
      <w:gridCol w:w="250"/>
    </w:tblGrid>
    <w:tr w:rsidR="00C2098A" w14:paraId="25EA7ECB" w14:textId="77777777" w:rsidTr="000B3F4D">
      <w:trPr>
        <w:trHeight w:val="89"/>
      </w:trPr>
      <w:tc>
        <w:tcPr>
          <w:tcW w:w="2207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2091CC8" w14:textId="75EF0127" w:rsidR="00C2098A" w:rsidRDefault="00C2098A" w:rsidP="000B3F4D">
          <w:pPr>
            <w:pStyle w:val="Footer"/>
            <w:jc w:val="left"/>
          </w:pPr>
        </w:p>
      </w:tc>
      <w:tc>
        <w:tcPr>
          <w:tcW w:w="2207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2A21726" w14:textId="7CB722DA" w:rsidR="00C2098A" w:rsidRDefault="00C2098A" w:rsidP="000B3F4D">
          <w:pPr>
            <w:pStyle w:val="Footer"/>
            <w:jc w:val="left"/>
          </w:pPr>
        </w:p>
      </w:tc>
      <w:tc>
        <w:tcPr>
          <w:tcW w:w="2207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F5ED542" w14:textId="6175C3D1" w:rsidR="00C2098A" w:rsidRDefault="00C2098A" w:rsidP="00684488">
          <w:pPr>
            <w:pStyle w:val="Footer"/>
          </w:pPr>
        </w:p>
      </w:tc>
      <w:tc>
        <w:tcPr>
          <w:tcW w:w="209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428379E" w14:textId="7DE60768" w:rsidR="00C2098A" w:rsidRDefault="00C2098A" w:rsidP="00684488">
          <w:pPr>
            <w:pStyle w:val="Footer"/>
          </w:pPr>
        </w:p>
      </w:tc>
    </w:tr>
  </w:tbl>
  <w:p w14:paraId="1181C91A" w14:textId="2422ADE4" w:rsidR="00C2098A" w:rsidRDefault="00C2098A" w:rsidP="00217980">
    <w:pPr>
      <w:pStyle w:val="Footer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C4883" w14:textId="77777777" w:rsidR="002D684B" w:rsidRDefault="002D684B" w:rsidP="00713050">
      <w:pPr>
        <w:spacing w:line="240" w:lineRule="auto"/>
      </w:pPr>
      <w:r>
        <w:separator/>
      </w:r>
    </w:p>
  </w:footnote>
  <w:footnote w:type="continuationSeparator" w:id="0">
    <w:p w14:paraId="3A9C9D94" w14:textId="77777777" w:rsidR="002D684B" w:rsidRDefault="002D684B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3201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6730"/>
    </w:tblGrid>
    <w:tr w:rsidR="00071FA0" w:rsidRPr="00F207C0" w14:paraId="0E10F310" w14:textId="77777777" w:rsidTr="00071FA0">
      <w:trPr>
        <w:trHeight w:hRule="exact" w:val="2952"/>
      </w:trPr>
      <w:tc>
        <w:tcPr>
          <w:tcW w:w="6729" w:type="dxa"/>
          <w:tcMar>
            <w:top w:w="821" w:type="dxa"/>
            <w:left w:w="0" w:type="dxa"/>
          </w:tcMar>
        </w:tcPr>
        <w:p w14:paraId="12136B88" w14:textId="074D86CD" w:rsidR="00071FA0" w:rsidRPr="00F207C0" w:rsidRDefault="00071FA0" w:rsidP="001A5CA9"/>
      </w:tc>
    </w:tr>
  </w:tbl>
  <w:p w14:paraId="1AB61480" w14:textId="563D4359" w:rsidR="000B3F4D" w:rsidRDefault="000B3F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A3488"/>
    <w:multiLevelType w:val="hybridMultilevel"/>
    <w:tmpl w:val="D978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5325C"/>
    <w:multiLevelType w:val="hybridMultilevel"/>
    <w:tmpl w:val="830E2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A6039"/>
    <w:multiLevelType w:val="hybridMultilevel"/>
    <w:tmpl w:val="691013FA"/>
    <w:lvl w:ilvl="0" w:tplc="04090001">
      <w:start w:val="1"/>
      <w:numFmt w:val="bullet"/>
      <w:lvlText w:val=""/>
      <w:lvlJc w:val="left"/>
      <w:pPr>
        <w:ind w:left="8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180" w:hanging="360"/>
      </w:pPr>
      <w:rPr>
        <w:rFonts w:ascii="Wingdings" w:hAnsi="Wingdings" w:hint="default"/>
      </w:rPr>
    </w:lvl>
  </w:abstractNum>
  <w:abstractNum w:abstractNumId="3" w15:restartNumberingAfterBreak="0">
    <w:nsid w:val="73486CF5"/>
    <w:multiLevelType w:val="hybridMultilevel"/>
    <w:tmpl w:val="2CC61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CB5"/>
    <w:rsid w:val="00071FA0"/>
    <w:rsid w:val="00091382"/>
    <w:rsid w:val="00093B99"/>
    <w:rsid w:val="000B0619"/>
    <w:rsid w:val="000B3F4D"/>
    <w:rsid w:val="000B61CA"/>
    <w:rsid w:val="000F7610"/>
    <w:rsid w:val="0010378C"/>
    <w:rsid w:val="00114ED7"/>
    <w:rsid w:val="00140B0E"/>
    <w:rsid w:val="001457DA"/>
    <w:rsid w:val="001674F6"/>
    <w:rsid w:val="001A5CA9"/>
    <w:rsid w:val="001B2AC1"/>
    <w:rsid w:val="001B403A"/>
    <w:rsid w:val="00217980"/>
    <w:rsid w:val="00271662"/>
    <w:rsid w:val="0027404F"/>
    <w:rsid w:val="00293B83"/>
    <w:rsid w:val="002B091C"/>
    <w:rsid w:val="002C2CDD"/>
    <w:rsid w:val="002D45C6"/>
    <w:rsid w:val="002D684B"/>
    <w:rsid w:val="002F03FA"/>
    <w:rsid w:val="00313E86"/>
    <w:rsid w:val="00323030"/>
    <w:rsid w:val="00333CD3"/>
    <w:rsid w:val="00340365"/>
    <w:rsid w:val="00342B64"/>
    <w:rsid w:val="00357F55"/>
    <w:rsid w:val="00364079"/>
    <w:rsid w:val="003C5528"/>
    <w:rsid w:val="003E51C1"/>
    <w:rsid w:val="004077FB"/>
    <w:rsid w:val="00424DD9"/>
    <w:rsid w:val="0046104A"/>
    <w:rsid w:val="004717C5"/>
    <w:rsid w:val="004A21B9"/>
    <w:rsid w:val="00523479"/>
    <w:rsid w:val="00543DB7"/>
    <w:rsid w:val="005729B0"/>
    <w:rsid w:val="005E753F"/>
    <w:rsid w:val="00641630"/>
    <w:rsid w:val="00684488"/>
    <w:rsid w:val="006A3CE7"/>
    <w:rsid w:val="006B77DC"/>
    <w:rsid w:val="006C14BA"/>
    <w:rsid w:val="006C4C50"/>
    <w:rsid w:val="006D76B1"/>
    <w:rsid w:val="00713050"/>
    <w:rsid w:val="00741125"/>
    <w:rsid w:val="00746F7F"/>
    <w:rsid w:val="007569C1"/>
    <w:rsid w:val="00763832"/>
    <w:rsid w:val="007D2696"/>
    <w:rsid w:val="007D4251"/>
    <w:rsid w:val="00811117"/>
    <w:rsid w:val="00841146"/>
    <w:rsid w:val="00881CB5"/>
    <w:rsid w:val="0088504C"/>
    <w:rsid w:val="0089382B"/>
    <w:rsid w:val="008A1907"/>
    <w:rsid w:val="008C6BCA"/>
    <w:rsid w:val="008C7B50"/>
    <w:rsid w:val="009454FA"/>
    <w:rsid w:val="009B3C40"/>
    <w:rsid w:val="009E11E2"/>
    <w:rsid w:val="00A42540"/>
    <w:rsid w:val="00A50939"/>
    <w:rsid w:val="00A779E3"/>
    <w:rsid w:val="00A83CA7"/>
    <w:rsid w:val="00A843F0"/>
    <w:rsid w:val="00AA6A40"/>
    <w:rsid w:val="00B3549D"/>
    <w:rsid w:val="00B5664D"/>
    <w:rsid w:val="00BA5B40"/>
    <w:rsid w:val="00BD0206"/>
    <w:rsid w:val="00BD3E57"/>
    <w:rsid w:val="00C2098A"/>
    <w:rsid w:val="00C45D2B"/>
    <w:rsid w:val="00C5444A"/>
    <w:rsid w:val="00C612DA"/>
    <w:rsid w:val="00C7741E"/>
    <w:rsid w:val="00C875AB"/>
    <w:rsid w:val="00CA3DF1"/>
    <w:rsid w:val="00CA4581"/>
    <w:rsid w:val="00CE18D5"/>
    <w:rsid w:val="00D04109"/>
    <w:rsid w:val="00D562C7"/>
    <w:rsid w:val="00D71856"/>
    <w:rsid w:val="00DD6416"/>
    <w:rsid w:val="00DF4E0A"/>
    <w:rsid w:val="00E02DCD"/>
    <w:rsid w:val="00E12C60"/>
    <w:rsid w:val="00E22E87"/>
    <w:rsid w:val="00E36E78"/>
    <w:rsid w:val="00E52630"/>
    <w:rsid w:val="00E57630"/>
    <w:rsid w:val="00E86C2B"/>
    <w:rsid w:val="00EF7CC9"/>
    <w:rsid w:val="00F207C0"/>
    <w:rsid w:val="00F20AE5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22A3F"/>
  <w15:chartTrackingRefBased/>
  <w15:docId w15:val="{2723D2E9-305C-F246-BB74-F8557A800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881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aulter19/Library/Containers/com.microsoft.Word/Data/Library/Application%20Support/Microsoft/Office/16.0/DTS/Search/%7b9C12CC83-0838-4343-BC61-59BB17E54D6A%7dtf1639273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3E2F7D045DD504489F8C93F6A342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22AFBC-241A-1243-8235-51F71EE57DEC}"/>
      </w:docPartPr>
      <w:docPartBody>
        <w:p w:rsidR="00234785" w:rsidRDefault="00CF3EEE">
          <w:pPr>
            <w:pStyle w:val="F3E2F7D045DD504489F8C93F6A342C66"/>
          </w:pPr>
          <w:r w:rsidRPr="00333CD3">
            <w:t>YN</w:t>
          </w:r>
        </w:p>
      </w:docPartBody>
    </w:docPart>
    <w:docPart>
      <w:docPartPr>
        <w:name w:val="7669EB891D55AC4292F80C3D7F348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968123-8259-954D-A87C-0B9E1E3D8ABD}"/>
      </w:docPartPr>
      <w:docPartBody>
        <w:p w:rsidR="00234785" w:rsidRDefault="00CF3EEE">
          <w:pPr>
            <w:pStyle w:val="7669EB891D55AC4292F80C3D7F348814"/>
          </w:pPr>
          <w:r>
            <w:t>Objective</w:t>
          </w:r>
        </w:p>
      </w:docPartBody>
    </w:docPart>
    <w:docPart>
      <w:docPartPr>
        <w:name w:val="7ACE67A24DA03C4D900695A63951E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91688-AB17-8649-88F3-14C03119CA05}"/>
      </w:docPartPr>
      <w:docPartBody>
        <w:p w:rsidR="00234785" w:rsidRDefault="00CF3EEE">
          <w:pPr>
            <w:pStyle w:val="7ACE67A24DA03C4D900695A63951EA6D"/>
          </w:pPr>
          <w:r w:rsidRPr="00333CD3">
            <w:t>Skills</w:t>
          </w:r>
        </w:p>
      </w:docPartBody>
    </w:docPart>
    <w:docPart>
      <w:docPartPr>
        <w:name w:val="A7BBA99FA826F148872737F091149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E23D8-0EA3-9E4E-A263-D53BA1BC0A42}"/>
      </w:docPartPr>
      <w:docPartBody>
        <w:p w:rsidR="00234785" w:rsidRDefault="00CF3EEE">
          <w:pPr>
            <w:pStyle w:val="A7BBA99FA826F148872737F0911498F5"/>
          </w:pPr>
          <w:r>
            <w:t>Your Name</w:t>
          </w:r>
        </w:p>
      </w:docPartBody>
    </w:docPart>
    <w:docPart>
      <w:docPartPr>
        <w:name w:val="7963D646EC122846908FC3C0A5338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8757D-EE87-B44B-BC7B-093DB8B39569}"/>
      </w:docPartPr>
      <w:docPartBody>
        <w:p w:rsidR="00234785" w:rsidRDefault="00CF3EEE">
          <w:pPr>
            <w:pStyle w:val="7963D646EC122846908FC3C0A53389F7"/>
          </w:pPr>
          <w:r w:rsidRPr="00333CD3">
            <w:t>Experience</w:t>
          </w:r>
        </w:p>
      </w:docPartBody>
    </w:docPart>
    <w:docPart>
      <w:docPartPr>
        <w:name w:val="681E48C3F3D61542862BB8B81B56E8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F5892-66EC-7144-8B9E-2313BE78D061}"/>
      </w:docPartPr>
      <w:docPartBody>
        <w:p w:rsidR="00234785" w:rsidRDefault="00CF3EEE">
          <w:pPr>
            <w:pStyle w:val="681E48C3F3D61542862BB8B81B56E845"/>
          </w:pPr>
          <w:r w:rsidRPr="00333CD3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ACB"/>
    <w:rsid w:val="0011225B"/>
    <w:rsid w:val="00234785"/>
    <w:rsid w:val="005761A9"/>
    <w:rsid w:val="006059EC"/>
    <w:rsid w:val="0065182E"/>
    <w:rsid w:val="007C22D9"/>
    <w:rsid w:val="00910401"/>
    <w:rsid w:val="00B92C28"/>
    <w:rsid w:val="00CF3EEE"/>
    <w:rsid w:val="00EE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E2F7D045DD504489F8C93F6A342C66">
    <w:name w:val="F3E2F7D045DD504489F8C93F6A342C66"/>
  </w:style>
  <w:style w:type="paragraph" w:customStyle="1" w:styleId="7669EB891D55AC4292F80C3D7F348814">
    <w:name w:val="7669EB891D55AC4292F80C3D7F348814"/>
  </w:style>
  <w:style w:type="paragraph" w:customStyle="1" w:styleId="B89ED81270C50C42A28C48EEC362454A">
    <w:name w:val="B89ED81270C50C42A28C48EEC362454A"/>
  </w:style>
  <w:style w:type="paragraph" w:customStyle="1" w:styleId="7ACE67A24DA03C4D900695A63951EA6D">
    <w:name w:val="7ACE67A24DA03C4D900695A63951EA6D"/>
  </w:style>
  <w:style w:type="paragraph" w:customStyle="1" w:styleId="A8602673E2364248A765DE5F497E71B6">
    <w:name w:val="A8602673E2364248A765DE5F497E71B6"/>
  </w:style>
  <w:style w:type="paragraph" w:customStyle="1" w:styleId="A7BBA99FA826F148872737F0911498F5">
    <w:name w:val="A7BBA99FA826F148872737F0911498F5"/>
  </w:style>
  <w:style w:type="paragraph" w:customStyle="1" w:styleId="0659F62E9666ED4EBAE876CE7A3137E3">
    <w:name w:val="0659F62E9666ED4EBAE876CE7A3137E3"/>
  </w:style>
  <w:style w:type="paragraph" w:customStyle="1" w:styleId="C3022D3202C3EA458D17C7FB8B3EC3A9">
    <w:name w:val="C3022D3202C3EA458D17C7FB8B3EC3A9"/>
  </w:style>
  <w:style w:type="paragraph" w:customStyle="1" w:styleId="7963D646EC122846908FC3C0A53389F7">
    <w:name w:val="7963D646EC122846908FC3C0A53389F7"/>
  </w:style>
  <w:style w:type="paragraph" w:customStyle="1" w:styleId="09D190CB57176249B7B671E7425C61B4">
    <w:name w:val="09D190CB57176249B7B671E7425C61B4"/>
  </w:style>
  <w:style w:type="paragraph" w:customStyle="1" w:styleId="75E8956AD8493143BCF2D5130B1357ED">
    <w:name w:val="75E8956AD8493143BCF2D5130B1357ED"/>
  </w:style>
  <w:style w:type="paragraph" w:customStyle="1" w:styleId="7A53E73E4DED4548BFA38D357BFEF6C4">
    <w:name w:val="7A53E73E4DED4548BFA38D357BFEF6C4"/>
  </w:style>
  <w:style w:type="paragraph" w:customStyle="1" w:styleId="E92D48EEA049A44A9B12C5D082941ABA">
    <w:name w:val="E92D48EEA049A44A9B12C5D082941ABA"/>
  </w:style>
  <w:style w:type="paragraph" w:customStyle="1" w:styleId="C0107122A5D7244698A210C280A2B572">
    <w:name w:val="C0107122A5D7244698A210C280A2B572"/>
  </w:style>
  <w:style w:type="paragraph" w:customStyle="1" w:styleId="CF92F74552E16845A87A743ADB067643">
    <w:name w:val="CF92F74552E16845A87A743ADB067643"/>
  </w:style>
  <w:style w:type="paragraph" w:customStyle="1" w:styleId="FC90EABAF91DA64687DDEE26FD5A1A20">
    <w:name w:val="FC90EABAF91DA64687DDEE26FD5A1A20"/>
  </w:style>
  <w:style w:type="paragraph" w:customStyle="1" w:styleId="24BADB8ED5CD8A4DBC7760BDEBF166E4">
    <w:name w:val="24BADB8ED5CD8A4DBC7760BDEBF166E4"/>
  </w:style>
  <w:style w:type="paragraph" w:customStyle="1" w:styleId="681E48C3F3D61542862BB8B81B56E845">
    <w:name w:val="681E48C3F3D61542862BB8B81B56E845"/>
  </w:style>
  <w:style w:type="paragraph" w:customStyle="1" w:styleId="8B99BDB916D30F4FAB1DC73A445C1856">
    <w:name w:val="8B99BDB916D30F4FAB1DC73A445C1856"/>
  </w:style>
  <w:style w:type="paragraph" w:customStyle="1" w:styleId="C080C5AF10F06D44A393A0109279BE00">
    <w:name w:val="C080C5AF10F06D44A393A0109279BE00"/>
  </w:style>
  <w:style w:type="paragraph" w:customStyle="1" w:styleId="D574BFBD23E0624497CA4271FC717FAE">
    <w:name w:val="D574BFBD23E0624497CA4271FC717FAE"/>
  </w:style>
  <w:style w:type="paragraph" w:customStyle="1" w:styleId="906E9A437DAD80468A348B078C02C258">
    <w:name w:val="906E9A437DAD80468A348B078C02C258"/>
  </w:style>
  <w:style w:type="paragraph" w:customStyle="1" w:styleId="5B4785EC0742474090A58F3AC882604A">
    <w:name w:val="5B4785EC0742474090A58F3AC882604A"/>
  </w:style>
  <w:style w:type="paragraph" w:customStyle="1" w:styleId="977CC3DE68450F4C8FA7464550927649">
    <w:name w:val="977CC3DE68450F4C8FA7464550927649"/>
  </w:style>
  <w:style w:type="paragraph" w:customStyle="1" w:styleId="2459FA84613B364789C80DF42BC73920">
    <w:name w:val="2459FA84613B364789C80DF42BC73920"/>
  </w:style>
  <w:style w:type="paragraph" w:customStyle="1" w:styleId="59ECA860B3F5A4438B4BBC367374070D">
    <w:name w:val="59ECA860B3F5A4438B4BBC367374070D"/>
  </w:style>
  <w:style w:type="paragraph" w:customStyle="1" w:styleId="49D94A17D21FF04889817003447A8B1F">
    <w:name w:val="49D94A17D21FF04889817003447A8B1F"/>
  </w:style>
  <w:style w:type="paragraph" w:customStyle="1" w:styleId="017DBEF542226F489F854BAA027E1AFF">
    <w:name w:val="017DBEF542226F489F854BAA027E1AFF"/>
  </w:style>
  <w:style w:type="paragraph" w:customStyle="1" w:styleId="39CFF7A4B5738C43AF215986D6DA67D8">
    <w:name w:val="39CFF7A4B5738C43AF215986D6DA67D8"/>
    <w:rsid w:val="00EE2ACB"/>
  </w:style>
  <w:style w:type="paragraph" w:customStyle="1" w:styleId="7AB680DCFEF8184686DC3D1252F42B55">
    <w:name w:val="7AB680DCFEF8184686DC3D1252F42B55"/>
    <w:rsid w:val="00EE2ACB"/>
  </w:style>
  <w:style w:type="paragraph" w:customStyle="1" w:styleId="AB96268F7DB80F4CB66558118C0695C3">
    <w:name w:val="AB96268F7DB80F4CB66558118C0695C3"/>
    <w:rsid w:val="00EE2ACB"/>
  </w:style>
  <w:style w:type="paragraph" w:customStyle="1" w:styleId="85F3FDCE2E5DD04691A471D40C57ADCA">
    <w:name w:val="85F3FDCE2E5DD04691A471D40C57ADCA"/>
    <w:rsid w:val="00234785"/>
  </w:style>
  <w:style w:type="paragraph" w:customStyle="1" w:styleId="D14E2F8D75D70F4CAE2C5C97817FBEF4">
    <w:name w:val="D14E2F8D75D70F4CAE2C5C97817FBEF4"/>
    <w:rsid w:val="00234785"/>
  </w:style>
  <w:style w:type="paragraph" w:customStyle="1" w:styleId="19C51E42C809724ABE1744EB338DF72F">
    <w:name w:val="19C51E42C809724ABE1744EB338DF72F"/>
    <w:rsid w:val="00234785"/>
  </w:style>
  <w:style w:type="paragraph" w:customStyle="1" w:styleId="ACCA4EAD23447C4FA16CD57F2FC2A893">
    <w:name w:val="ACCA4EAD23447C4FA16CD57F2FC2A893"/>
    <w:rsid w:val="002347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507-369-3608</CompanyAddress>
  <CompanyPhone>www.linkedin.com/</CompanyPhone>
  <CompanyFax/>
  <CompanyEmail>pter15@winona.edu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{9C12CC83-0838-4343-BC61-59BB17E54D6A}tf16392737.dotx</Template>
  <TotalTime>66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</Company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Ter
pter15@winona.edu
507-369-3608</dc:creator>
  <cp:keywords/>
  <dc:description/>
  <cp:lastModifiedBy>Ter, Paul D</cp:lastModifiedBy>
  <cp:revision>17</cp:revision>
  <dcterms:created xsi:type="dcterms:W3CDTF">2019-05-14T17:06:00Z</dcterms:created>
  <dcterms:modified xsi:type="dcterms:W3CDTF">2019-05-27T08:51:00Z</dcterms:modified>
</cp:coreProperties>
</file>